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99B2" w14:textId="746F9AAA" w:rsidR="00D61D18" w:rsidRPr="006556B8" w:rsidRDefault="003452C9" w:rsidP="003452C9">
      <w:pPr>
        <w:spacing w:after="0" w:line="276" w:lineRule="auto"/>
        <w:rPr>
          <w:b/>
          <w:bCs/>
          <w:sz w:val="44"/>
          <w:szCs w:val="44"/>
        </w:rPr>
      </w:pPr>
      <w:r w:rsidRPr="006556B8">
        <w:rPr>
          <w:b/>
          <w:bCs/>
          <w:sz w:val="44"/>
          <w:szCs w:val="44"/>
        </w:rPr>
        <w:t>Semestrálna práca z predmetu Informatika 2</w:t>
      </w:r>
    </w:p>
    <w:p w14:paraId="618B0F88" w14:textId="278750C7" w:rsidR="003452C9" w:rsidRPr="006556B8" w:rsidRDefault="003452C9" w:rsidP="003452C9">
      <w:pPr>
        <w:spacing w:line="276" w:lineRule="auto"/>
        <w:rPr>
          <w:b/>
          <w:bCs/>
          <w:sz w:val="36"/>
          <w:szCs w:val="36"/>
        </w:rPr>
      </w:pPr>
      <w:r w:rsidRPr="006556B8">
        <w:rPr>
          <w:b/>
          <w:bCs/>
          <w:sz w:val="36"/>
          <w:szCs w:val="36"/>
        </w:rPr>
        <w:t>Dokumentačná časť</w:t>
      </w:r>
    </w:p>
    <w:p w14:paraId="068C2896" w14:textId="3BB33FDF" w:rsidR="003452C9" w:rsidRPr="006556B8" w:rsidRDefault="003452C9" w:rsidP="003452C9">
      <w:pPr>
        <w:spacing w:line="276" w:lineRule="auto"/>
        <w:rPr>
          <w:b/>
          <w:bCs/>
          <w:sz w:val="32"/>
          <w:szCs w:val="32"/>
        </w:rPr>
      </w:pPr>
      <w:r w:rsidRPr="006556B8">
        <w:rPr>
          <w:sz w:val="32"/>
          <w:szCs w:val="32"/>
        </w:rPr>
        <w:t xml:space="preserve">Názov projektu: </w:t>
      </w:r>
      <w:proofErr w:type="spellStart"/>
      <w:r w:rsidRPr="006556B8">
        <w:rPr>
          <w:b/>
          <w:bCs/>
          <w:sz w:val="32"/>
          <w:szCs w:val="32"/>
        </w:rPr>
        <w:t>Plants</w:t>
      </w:r>
      <w:proofErr w:type="spellEnd"/>
      <w:r w:rsidRPr="006556B8">
        <w:rPr>
          <w:b/>
          <w:bCs/>
          <w:sz w:val="32"/>
          <w:szCs w:val="32"/>
        </w:rPr>
        <w:t xml:space="preserve"> </w:t>
      </w:r>
      <w:proofErr w:type="spellStart"/>
      <w:r w:rsidRPr="006556B8">
        <w:rPr>
          <w:b/>
          <w:bCs/>
          <w:sz w:val="32"/>
          <w:szCs w:val="32"/>
        </w:rPr>
        <w:t>vs</w:t>
      </w:r>
      <w:proofErr w:type="spellEnd"/>
      <w:r w:rsidRPr="006556B8">
        <w:rPr>
          <w:b/>
          <w:bCs/>
          <w:sz w:val="32"/>
          <w:szCs w:val="32"/>
        </w:rPr>
        <w:t xml:space="preserve">. </w:t>
      </w:r>
      <w:proofErr w:type="spellStart"/>
      <w:r w:rsidRPr="006556B8">
        <w:rPr>
          <w:b/>
          <w:bCs/>
          <w:sz w:val="32"/>
          <w:szCs w:val="32"/>
        </w:rPr>
        <w:t>Zombies</w:t>
      </w:r>
      <w:proofErr w:type="spellEnd"/>
    </w:p>
    <w:p w14:paraId="1401ABFA" w14:textId="3B7D25B8" w:rsidR="003452C9" w:rsidRPr="006556B8" w:rsidRDefault="003452C9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t>Popis hry</w:t>
      </w:r>
    </w:p>
    <w:p w14:paraId="0BDE4FB4" w14:textId="405DFC58" w:rsidR="003452C9" w:rsidRPr="006556B8" w:rsidRDefault="003452C9" w:rsidP="00360F77">
      <w:pPr>
        <w:spacing w:after="0" w:line="276" w:lineRule="auto"/>
      </w:pPr>
      <w:r w:rsidRPr="006556B8">
        <w:t xml:space="preserve">Jedná sa o napodobeninu hry </w:t>
      </w:r>
      <w:proofErr w:type="spellStart"/>
      <w:r w:rsidRPr="006556B8">
        <w:rPr>
          <w:i/>
          <w:iCs/>
        </w:rPr>
        <w:t>Plants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vs</w:t>
      </w:r>
      <w:proofErr w:type="spellEnd"/>
      <w:r w:rsidRPr="006556B8">
        <w:rPr>
          <w:i/>
          <w:iCs/>
        </w:rPr>
        <w:t xml:space="preserve">. </w:t>
      </w:r>
      <w:proofErr w:type="spellStart"/>
      <w:r w:rsidRPr="006556B8">
        <w:rPr>
          <w:i/>
          <w:iCs/>
        </w:rPr>
        <w:t>Zombies</w:t>
      </w:r>
      <w:proofErr w:type="spellEnd"/>
      <w:r w:rsidRPr="006556B8">
        <w:rPr>
          <w:i/>
          <w:iCs/>
        </w:rPr>
        <w:t xml:space="preserve"> </w:t>
      </w:r>
      <w:r w:rsidR="00050B57" w:rsidRPr="006556B8">
        <w:t>spoločnosti</w:t>
      </w:r>
      <w:r w:rsidRPr="006556B8">
        <w:t xml:space="preserve"> </w:t>
      </w:r>
      <w:proofErr w:type="spellStart"/>
      <w:r w:rsidRPr="006556B8">
        <w:rPr>
          <w:i/>
          <w:iCs/>
        </w:rPr>
        <w:t>PopCap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Games</w:t>
      </w:r>
      <w:proofErr w:type="spellEnd"/>
      <w:r w:rsidRPr="006556B8">
        <w:t xml:space="preserve">. </w:t>
      </w:r>
    </w:p>
    <w:p w14:paraId="229A8062" w14:textId="2B079508" w:rsidR="00BA77DC" w:rsidRPr="006556B8" w:rsidRDefault="00BA77DC" w:rsidP="003452C9">
      <w:pPr>
        <w:spacing w:after="0" w:line="276" w:lineRule="auto"/>
      </w:pP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je hra pre jedného hráča žánru </w:t>
      </w:r>
      <w:proofErr w:type="spellStart"/>
      <w:r w:rsidRPr="006556B8">
        <w:t>tower</w:t>
      </w:r>
      <w:proofErr w:type="spellEnd"/>
      <w:r w:rsidRPr="006556B8">
        <w:t xml:space="preserve"> </w:t>
      </w:r>
      <w:proofErr w:type="spellStart"/>
      <w:r w:rsidRPr="006556B8">
        <w:t>defen</w:t>
      </w:r>
      <w:r w:rsidR="00360F77" w:rsidRPr="006556B8">
        <w:t>s</w:t>
      </w:r>
      <w:r w:rsidRPr="006556B8">
        <w:t>e</w:t>
      </w:r>
      <w:proofErr w:type="spellEnd"/>
      <w:r w:rsidRPr="006556B8">
        <w:t>. Hráč je majiteľom istého fiktívneho domu počas zombie apokalypsy</w:t>
      </w:r>
      <w:r w:rsidR="00050B57" w:rsidRPr="006556B8">
        <w:t xml:space="preserve">, voči ktorej sa musí obrániť. Celá hra sa odohráva na záhrade hráčovho domu, kde musí hráč sadiť rastliny, ktoré </w:t>
      </w:r>
      <w:r w:rsidR="00360F77" w:rsidRPr="006556B8">
        <w:t>útočia na zombie a tým pomáhajú hráčovi v obrane</w:t>
      </w:r>
      <w:r w:rsidR="00050B57" w:rsidRPr="006556B8">
        <w:t xml:space="preserve">. </w:t>
      </w:r>
    </w:p>
    <w:p w14:paraId="2638C25F" w14:textId="77777777" w:rsidR="00D23DD3" w:rsidRPr="006556B8" w:rsidRDefault="00D23DD3" w:rsidP="003452C9">
      <w:pPr>
        <w:spacing w:after="0" w:line="276" w:lineRule="auto"/>
      </w:pPr>
    </w:p>
    <w:p w14:paraId="5FA81E75" w14:textId="77777777" w:rsidR="00427F68" w:rsidRPr="006556B8" w:rsidRDefault="0015771C" w:rsidP="00290803">
      <w:pPr>
        <w:keepNext/>
        <w:spacing w:after="0" w:line="276" w:lineRule="auto"/>
        <w:jc w:val="center"/>
      </w:pPr>
      <w:r w:rsidRPr="006556B8">
        <w:rPr>
          <w:noProof/>
        </w:rPr>
        <w:drawing>
          <wp:inline distT="0" distB="0" distL="0" distR="0" wp14:anchorId="7AEFB767" wp14:editId="1C77A241">
            <wp:extent cx="5760720" cy="4320540"/>
            <wp:effectExtent l="0" t="0" r="0" b="3810"/>
            <wp:docPr id="356640563" name="Picture 2" descr="Plants vs. Zombies GOTY Edition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s vs. Zombies GOTY Edition on Ste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3C60" w14:textId="6E2EF316" w:rsidR="0015771C" w:rsidRPr="006556B8" w:rsidRDefault="00427F68" w:rsidP="00427F68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6A45B4">
        <w:rPr>
          <w:noProof/>
        </w:rPr>
        <w:t>1</w:t>
      </w:r>
      <w:r w:rsidRPr="006556B8">
        <w:fldChar w:fldCharType="end"/>
      </w:r>
      <w:r w:rsidRPr="006556B8">
        <w:t xml:space="preserve"> - </w:t>
      </w: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- </w:t>
      </w:r>
      <w:proofErr w:type="spellStart"/>
      <w:r w:rsidRPr="006556B8">
        <w:t>PopCap</w:t>
      </w:r>
      <w:proofErr w:type="spellEnd"/>
      <w:r w:rsidRPr="006556B8">
        <w:t xml:space="preserve"> </w:t>
      </w:r>
      <w:proofErr w:type="spellStart"/>
      <w:r w:rsidRPr="006556B8">
        <w:t>Games</w:t>
      </w:r>
      <w:proofErr w:type="spellEnd"/>
    </w:p>
    <w:p w14:paraId="2DACE953" w14:textId="77777777" w:rsidR="00427F68" w:rsidRPr="006556B8" w:rsidRDefault="00427F68">
      <w:r w:rsidRPr="006556B8">
        <w:br w:type="page"/>
      </w:r>
    </w:p>
    <w:p w14:paraId="2FD2B3B9" w14:textId="0FFE6672" w:rsidR="00050B57" w:rsidRPr="006556B8" w:rsidRDefault="00360F77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lastRenderedPageBreak/>
        <w:t>Využitie polymorfizmu</w:t>
      </w:r>
    </w:p>
    <w:p w14:paraId="2C505A54" w14:textId="19E4D3F1" w:rsidR="005A3194" w:rsidRPr="005A3194" w:rsidRDefault="005A3194" w:rsidP="00FB6D75">
      <w:pPr>
        <w:spacing w:after="0" w:line="276" w:lineRule="auto"/>
      </w:pPr>
      <w:r>
        <w:t xml:space="preserve">V zdrojovom kóde hry môžeme okrem iného nájsť </w:t>
      </w:r>
      <w:r w:rsidR="00382DCB">
        <w:t xml:space="preserve">balíček </w:t>
      </w:r>
      <w:r w:rsidR="00382DCB" w:rsidRPr="00382DCB">
        <w:rPr>
          <w:i/>
          <w:iCs/>
        </w:rPr>
        <w:t>entity</w:t>
      </w:r>
      <w:r w:rsidR="00382DCB">
        <w:t>. Všetky triedy tohto balíčka využívajú polymorfizmus. Základom je trieda</w:t>
      </w:r>
      <w:r>
        <w:t xml:space="preserve"> </w:t>
      </w:r>
      <w:r w:rsidR="00382DCB">
        <w:rPr>
          <w:i/>
          <w:iCs/>
        </w:rPr>
        <w:t xml:space="preserve">Entita. </w:t>
      </w:r>
      <w:r>
        <w:t>Je to abstraktná trieda, ktorá predstavuje predka všetkých rastlín, zombie, kosačiek, hrobov a pod.</w:t>
      </w:r>
    </w:p>
    <w:p w14:paraId="7C3C25A8" w14:textId="44CE7462" w:rsidR="00427F68" w:rsidRDefault="005A3194" w:rsidP="003452C9">
      <w:pPr>
        <w:spacing w:after="0" w:line="276" w:lineRule="auto"/>
      </w:pPr>
      <w:r>
        <w:t xml:space="preserve">Ďalej sa kód rozdeľuje </w:t>
      </w:r>
      <w:r w:rsidR="00382DCB">
        <w:t>nasledovne</w:t>
      </w:r>
      <w:r>
        <w:t>:</w:t>
      </w:r>
    </w:p>
    <w:p w14:paraId="5D0E0F29" w14:textId="165013FF" w:rsidR="005A3194" w:rsidRDefault="005A3194" w:rsidP="005A3194">
      <w:pPr>
        <w:pStyle w:val="Odsekzoznamu"/>
        <w:numPr>
          <w:ilvl w:val="0"/>
          <w:numId w:val="2"/>
        </w:numPr>
        <w:spacing w:after="0" w:line="276" w:lineRule="auto"/>
      </w:pPr>
      <w:r>
        <w:t xml:space="preserve">Balíček </w:t>
      </w:r>
      <w:r w:rsidRPr="00382DCB">
        <w:rPr>
          <w:i/>
          <w:iCs/>
        </w:rPr>
        <w:t>rastliny</w:t>
      </w:r>
    </w:p>
    <w:p w14:paraId="3D349B2D" w14:textId="2E6276C4" w:rsidR="005A3194" w:rsidRDefault="005A3194" w:rsidP="005A3194">
      <w:pPr>
        <w:pStyle w:val="Odsekzoznamu"/>
        <w:numPr>
          <w:ilvl w:val="1"/>
          <w:numId w:val="2"/>
        </w:numPr>
        <w:spacing w:after="0" w:line="276" w:lineRule="auto"/>
      </w:pPr>
      <w:r>
        <w:t> </w:t>
      </w:r>
      <w:r w:rsidRPr="005A3194">
        <w:t xml:space="preserve">Abstraktná trieda </w:t>
      </w:r>
      <w:r w:rsidRPr="005A3194">
        <w:rPr>
          <w:i/>
          <w:iCs/>
        </w:rPr>
        <w:t>Rastlina</w:t>
      </w:r>
    </w:p>
    <w:p w14:paraId="4B808D39" w14:textId="343A46BB" w:rsidR="005A3194" w:rsidRDefault="005A3194" w:rsidP="005A3194">
      <w:pPr>
        <w:pStyle w:val="Odsekzoznamu"/>
        <w:numPr>
          <w:ilvl w:val="1"/>
          <w:numId w:val="2"/>
        </w:numPr>
        <w:spacing w:after="0" w:line="276" w:lineRule="auto"/>
      </w:pPr>
      <w:r>
        <w:t xml:space="preserve"> Balíček </w:t>
      </w:r>
      <w:proofErr w:type="spellStart"/>
      <w:r w:rsidRPr="00382DCB">
        <w:rPr>
          <w:i/>
          <w:iCs/>
        </w:rPr>
        <w:t>neutociaceRastliny</w:t>
      </w:r>
      <w:proofErr w:type="spellEnd"/>
    </w:p>
    <w:p w14:paraId="6CC79022" w14:textId="0F9D8AED" w:rsidR="00382DCB" w:rsidRDefault="00382DCB" w:rsidP="00382DCB">
      <w:pPr>
        <w:pStyle w:val="Odsekzoznamu"/>
        <w:numPr>
          <w:ilvl w:val="2"/>
          <w:numId w:val="2"/>
        </w:numPr>
        <w:spacing w:after="0" w:line="276" w:lineRule="auto"/>
      </w:pPr>
      <w:r>
        <w:t xml:space="preserve">Abstraktná trieda </w:t>
      </w:r>
      <w:proofErr w:type="spellStart"/>
      <w:r w:rsidR="00BE54F2">
        <w:rPr>
          <w:i/>
          <w:iCs/>
        </w:rPr>
        <w:t>N</w:t>
      </w:r>
      <w:r>
        <w:rPr>
          <w:i/>
          <w:iCs/>
        </w:rPr>
        <w:t>eutociacaRastlina</w:t>
      </w:r>
      <w:proofErr w:type="spellEnd"/>
      <w:r>
        <w:rPr>
          <w:i/>
          <w:iCs/>
        </w:rPr>
        <w:t xml:space="preserve"> </w:t>
      </w:r>
      <w:r>
        <w:t xml:space="preserve">(potomok triedy </w:t>
      </w:r>
      <w:r>
        <w:rPr>
          <w:i/>
          <w:iCs/>
        </w:rPr>
        <w:t>Rastlina</w:t>
      </w:r>
      <w:r>
        <w:t>)</w:t>
      </w:r>
    </w:p>
    <w:p w14:paraId="62E4F9E4" w14:textId="1CE9B7E1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Je potomkom triedy </w:t>
      </w:r>
      <w:r>
        <w:rPr>
          <w:i/>
          <w:iCs/>
        </w:rPr>
        <w:t>Rastlina</w:t>
      </w:r>
    </w:p>
    <w:p w14:paraId="272D80A1" w14:textId="2E683848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Je predkom tried </w:t>
      </w:r>
      <w:proofErr w:type="spellStart"/>
      <w:r>
        <w:rPr>
          <w:i/>
          <w:iCs/>
        </w:rPr>
        <w:t>Slnecnica</w:t>
      </w:r>
      <w:proofErr w:type="spellEnd"/>
      <w:r>
        <w:rPr>
          <w:i/>
          <w:iCs/>
        </w:rPr>
        <w:t xml:space="preserve">, Orech, </w:t>
      </w:r>
      <w:proofErr w:type="spellStart"/>
      <w:r>
        <w:rPr>
          <w:i/>
          <w:iCs/>
        </w:rPr>
        <w:t>VelkyOrech</w:t>
      </w:r>
      <w:proofErr w:type="spellEnd"/>
      <w:r>
        <w:rPr>
          <w:i/>
          <w:iCs/>
        </w:rPr>
        <w:t xml:space="preserve"> </w:t>
      </w:r>
      <w:r w:rsidRPr="00382DCB">
        <w:t>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PozieracHrobov</w:t>
      </w:r>
      <w:proofErr w:type="spellEnd"/>
    </w:p>
    <w:p w14:paraId="4A6D0389" w14:textId="39C10065" w:rsidR="005A3194" w:rsidRPr="00382DCB" w:rsidRDefault="005A3194" w:rsidP="005A3194">
      <w:pPr>
        <w:pStyle w:val="Odsekzoznamu"/>
        <w:numPr>
          <w:ilvl w:val="1"/>
          <w:numId w:val="2"/>
        </w:numPr>
        <w:spacing w:after="0" w:line="276" w:lineRule="auto"/>
      </w:pPr>
      <w:r>
        <w:t xml:space="preserve"> Balíček </w:t>
      </w:r>
      <w:proofErr w:type="spellStart"/>
      <w:r w:rsidRPr="00382DCB">
        <w:rPr>
          <w:i/>
          <w:iCs/>
        </w:rPr>
        <w:t>utociaceRastliny</w:t>
      </w:r>
      <w:proofErr w:type="spellEnd"/>
    </w:p>
    <w:p w14:paraId="1B27B9D7" w14:textId="2E01EFF1" w:rsidR="00382DCB" w:rsidRDefault="00382DCB" w:rsidP="00382DCB">
      <w:pPr>
        <w:pStyle w:val="Odsekzoznamu"/>
        <w:numPr>
          <w:ilvl w:val="2"/>
          <w:numId w:val="2"/>
        </w:numPr>
        <w:spacing w:after="0" w:line="276" w:lineRule="auto"/>
      </w:pPr>
      <w:r>
        <w:t xml:space="preserve">Abstraktná trieda </w:t>
      </w:r>
      <w:proofErr w:type="spellStart"/>
      <w:r w:rsidR="00BE54F2">
        <w:rPr>
          <w:i/>
          <w:iCs/>
        </w:rPr>
        <w:t>U</w:t>
      </w:r>
      <w:r>
        <w:rPr>
          <w:i/>
          <w:iCs/>
        </w:rPr>
        <w:t>tociacaRastlina</w:t>
      </w:r>
      <w:proofErr w:type="spellEnd"/>
      <w:r>
        <w:rPr>
          <w:i/>
          <w:iCs/>
        </w:rPr>
        <w:t xml:space="preserve"> </w:t>
      </w:r>
      <w:r>
        <w:t xml:space="preserve">(potomok triedy </w:t>
      </w:r>
      <w:r>
        <w:rPr>
          <w:i/>
          <w:iCs/>
        </w:rPr>
        <w:t>Rastlina</w:t>
      </w:r>
      <w:r>
        <w:t>)</w:t>
      </w:r>
    </w:p>
    <w:p w14:paraId="014AB596" w14:textId="5259EB2A" w:rsidR="00382DCB" w:rsidRDefault="00382DCB" w:rsidP="00382DCB">
      <w:pPr>
        <w:pStyle w:val="Odsekzoznamu"/>
        <w:numPr>
          <w:ilvl w:val="2"/>
          <w:numId w:val="2"/>
        </w:numPr>
        <w:spacing w:after="0" w:line="276" w:lineRule="auto"/>
      </w:pPr>
      <w:r>
        <w:t xml:space="preserve">Balíček </w:t>
      </w:r>
      <w:proofErr w:type="spellStart"/>
      <w:r>
        <w:rPr>
          <w:i/>
          <w:iCs/>
        </w:rPr>
        <w:t>nestrielajuceRastliny</w:t>
      </w:r>
      <w:proofErr w:type="spellEnd"/>
    </w:p>
    <w:p w14:paraId="1F1A3281" w14:textId="5453468C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Abstraktná trieda </w:t>
      </w:r>
      <w:proofErr w:type="spellStart"/>
      <w:r w:rsidR="00BE54F2">
        <w:rPr>
          <w:i/>
          <w:iCs/>
        </w:rPr>
        <w:t>Ne</w:t>
      </w:r>
      <w:r>
        <w:rPr>
          <w:i/>
          <w:iCs/>
        </w:rPr>
        <w:t>strielajucaRastlina</w:t>
      </w:r>
      <w:proofErr w:type="spellEnd"/>
    </w:p>
    <w:p w14:paraId="2FBBB7D4" w14:textId="66E55418" w:rsid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t xml:space="preserve"> Je potomkom triedy </w:t>
      </w:r>
      <w:proofErr w:type="spellStart"/>
      <w:r w:rsidR="00BE54F2">
        <w:rPr>
          <w:i/>
          <w:iCs/>
        </w:rPr>
        <w:t>U</w:t>
      </w:r>
      <w:r>
        <w:rPr>
          <w:i/>
          <w:iCs/>
        </w:rPr>
        <w:t>tociacaRastlina</w:t>
      </w:r>
      <w:proofErr w:type="spellEnd"/>
    </w:p>
    <w:p w14:paraId="7947BA74" w14:textId="0912BDF0" w:rsidR="00382DCB" w:rsidRP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t xml:space="preserve"> Je predkom tried </w:t>
      </w:r>
      <w:proofErr w:type="spellStart"/>
      <w:r>
        <w:rPr>
          <w:i/>
          <w:iCs/>
        </w:rPr>
        <w:t>Ceresne</w:t>
      </w:r>
      <w:proofErr w:type="spellEnd"/>
      <w:r>
        <w:t xml:space="preserve"> a </w:t>
      </w:r>
      <w:proofErr w:type="spellStart"/>
      <w:r>
        <w:rPr>
          <w:i/>
          <w:iCs/>
        </w:rPr>
        <w:t>Chilli</w:t>
      </w:r>
      <w:proofErr w:type="spellEnd"/>
    </w:p>
    <w:p w14:paraId="2C335B5F" w14:textId="11E7E5E7" w:rsidR="00382DCB" w:rsidRDefault="00382DCB" w:rsidP="00382DCB">
      <w:pPr>
        <w:pStyle w:val="Odsekzoznamu"/>
        <w:numPr>
          <w:ilvl w:val="2"/>
          <w:numId w:val="2"/>
        </w:numPr>
        <w:spacing w:after="0" w:line="276" w:lineRule="auto"/>
      </w:pPr>
      <w:r>
        <w:t xml:space="preserve">Balíček </w:t>
      </w:r>
      <w:proofErr w:type="spellStart"/>
      <w:r>
        <w:rPr>
          <w:i/>
          <w:iCs/>
        </w:rPr>
        <w:t>strielajuceRastliny</w:t>
      </w:r>
      <w:proofErr w:type="spellEnd"/>
    </w:p>
    <w:p w14:paraId="2B8666FE" w14:textId="32690B40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Abstraktná trieda </w:t>
      </w:r>
      <w:proofErr w:type="spellStart"/>
      <w:r w:rsidRPr="00382DCB">
        <w:rPr>
          <w:i/>
          <w:iCs/>
        </w:rPr>
        <w:t>StrielajucaRastlina</w:t>
      </w:r>
      <w:proofErr w:type="spellEnd"/>
      <w:r w:rsidR="00C5570B">
        <w:t xml:space="preserve"> a jej potomkovia:</w:t>
      </w:r>
    </w:p>
    <w:p w14:paraId="1B069184" w14:textId="05FBB59E" w:rsidR="00C5570B" w:rsidRPr="00C5570B" w:rsidRDefault="00C5570B" w:rsidP="00C5570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>
        <w:rPr>
          <w:i/>
          <w:iCs/>
        </w:rPr>
        <w:t>MalyHrib</w:t>
      </w:r>
      <w:proofErr w:type="spellEnd"/>
    </w:p>
    <w:p w14:paraId="20480530" w14:textId="75289E7B" w:rsidR="00C5570B" w:rsidRPr="00C5570B" w:rsidRDefault="00C5570B" w:rsidP="00C5570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>
        <w:rPr>
          <w:i/>
          <w:iCs/>
        </w:rPr>
        <w:t>VelkyHrib</w:t>
      </w:r>
      <w:proofErr w:type="spellEnd"/>
    </w:p>
    <w:p w14:paraId="1050570F" w14:textId="17BB1134" w:rsidR="00C5570B" w:rsidRDefault="00C5570B" w:rsidP="00C5570B">
      <w:pPr>
        <w:pStyle w:val="Odsekzoznamu"/>
        <w:numPr>
          <w:ilvl w:val="4"/>
          <w:numId w:val="2"/>
        </w:numPr>
        <w:spacing w:after="0" w:line="276" w:lineRule="auto"/>
      </w:pPr>
      <w:proofErr w:type="spellStart"/>
      <w:r>
        <w:rPr>
          <w:i/>
          <w:iCs/>
        </w:rPr>
        <w:t>HribBojko</w:t>
      </w:r>
      <w:proofErr w:type="spellEnd"/>
    </w:p>
    <w:p w14:paraId="7F8F0D91" w14:textId="6EEA891C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Trieda </w:t>
      </w:r>
      <w:proofErr w:type="spellStart"/>
      <w:r>
        <w:rPr>
          <w:i/>
          <w:iCs/>
        </w:rPr>
        <w:t>HrachoStrielac</w:t>
      </w:r>
      <w:proofErr w:type="spellEnd"/>
      <w:r>
        <w:t xml:space="preserve"> a </w:t>
      </w:r>
      <w:r w:rsidR="00BC5A1A">
        <w:t>jej</w:t>
      </w:r>
      <w:r>
        <w:t xml:space="preserve"> potomkovia:</w:t>
      </w:r>
    </w:p>
    <w:p w14:paraId="0468E199" w14:textId="781BF9B9" w:rsidR="00382DCB" w:rsidRP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>
        <w:rPr>
          <w:i/>
          <w:iCs/>
        </w:rPr>
        <w:t>LadovyHrachoStrielac</w:t>
      </w:r>
      <w:proofErr w:type="spellEnd"/>
    </w:p>
    <w:p w14:paraId="7FAF033B" w14:textId="5C77B059" w:rsidR="00382DCB" w:rsidRP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>
        <w:rPr>
          <w:i/>
          <w:iCs/>
        </w:rPr>
        <w:t>DvojityHrachoStrielac</w:t>
      </w:r>
      <w:proofErr w:type="spellEnd"/>
    </w:p>
    <w:p w14:paraId="5B7617B0" w14:textId="47201AFE" w:rsid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>
        <w:rPr>
          <w:i/>
          <w:iCs/>
        </w:rPr>
        <w:t>TrojityHrachoStrielac</w:t>
      </w:r>
      <w:proofErr w:type="spellEnd"/>
    </w:p>
    <w:p w14:paraId="7E81BB8E" w14:textId="2AFCEF34" w:rsidR="00BC5A1A" w:rsidRDefault="00BC5A1A" w:rsidP="00BC5A1A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Balíček </w:t>
      </w:r>
      <w:r>
        <w:rPr>
          <w:i/>
          <w:iCs/>
        </w:rPr>
        <w:t>strely</w:t>
      </w:r>
    </w:p>
    <w:p w14:paraId="4EC36159" w14:textId="12B951BF" w:rsidR="00BC5A1A" w:rsidRDefault="00BC5A1A" w:rsidP="00BC5A1A">
      <w:pPr>
        <w:pStyle w:val="Odsekzoznamu"/>
        <w:numPr>
          <w:ilvl w:val="4"/>
          <w:numId w:val="2"/>
        </w:numPr>
        <w:spacing w:after="0" w:line="276" w:lineRule="auto"/>
      </w:pPr>
      <w:r>
        <w:t xml:space="preserve"> Abstraktná trieda </w:t>
      </w:r>
      <w:r>
        <w:rPr>
          <w:i/>
          <w:iCs/>
        </w:rPr>
        <w:t>Strela</w:t>
      </w:r>
      <w:r>
        <w:t xml:space="preserve"> a jej potomkovia:</w:t>
      </w:r>
    </w:p>
    <w:p w14:paraId="11117749" w14:textId="469C0D80" w:rsidR="00BC5A1A" w:rsidRPr="00C5570B" w:rsidRDefault="00BC5A1A" w:rsidP="00BC5A1A">
      <w:pPr>
        <w:pStyle w:val="Odsekzoznamu"/>
        <w:numPr>
          <w:ilvl w:val="5"/>
          <w:numId w:val="2"/>
        </w:numPr>
        <w:spacing w:after="0" w:line="276" w:lineRule="auto"/>
      </w:pPr>
      <w:r>
        <w:rPr>
          <w:i/>
          <w:iCs/>
        </w:rPr>
        <w:t>Hrach</w:t>
      </w:r>
    </w:p>
    <w:p w14:paraId="6BC76320" w14:textId="645C4192" w:rsidR="00C5570B" w:rsidRPr="00BC5A1A" w:rsidRDefault="00C5570B" w:rsidP="00BC5A1A">
      <w:pPr>
        <w:pStyle w:val="Odsekzoznamu"/>
        <w:numPr>
          <w:ilvl w:val="5"/>
          <w:numId w:val="2"/>
        </w:numPr>
        <w:spacing w:after="0" w:line="276" w:lineRule="auto"/>
      </w:pPr>
      <w:proofErr w:type="spellStart"/>
      <w:r>
        <w:rPr>
          <w:i/>
          <w:iCs/>
        </w:rPr>
        <w:t>LadovyHrach</w:t>
      </w:r>
      <w:proofErr w:type="spellEnd"/>
    </w:p>
    <w:p w14:paraId="12D1F856" w14:textId="61193C5B" w:rsidR="00BC5A1A" w:rsidRPr="00BC5A1A" w:rsidRDefault="00BC5A1A" w:rsidP="00BC5A1A">
      <w:pPr>
        <w:pStyle w:val="Odsekzoznamu"/>
        <w:numPr>
          <w:ilvl w:val="5"/>
          <w:numId w:val="2"/>
        </w:numPr>
        <w:spacing w:after="0" w:line="276" w:lineRule="auto"/>
      </w:pPr>
      <w:r>
        <w:rPr>
          <w:i/>
          <w:iCs/>
        </w:rPr>
        <w:t>Bublina</w:t>
      </w:r>
    </w:p>
    <w:p w14:paraId="06F5F2D7" w14:textId="69AB303C" w:rsidR="00BC5A1A" w:rsidRPr="005A3194" w:rsidRDefault="00BC5A1A" w:rsidP="00BC5A1A">
      <w:pPr>
        <w:pStyle w:val="Odsekzoznamu"/>
        <w:numPr>
          <w:ilvl w:val="5"/>
          <w:numId w:val="2"/>
        </w:numPr>
        <w:spacing w:after="0" w:line="276" w:lineRule="auto"/>
      </w:pPr>
      <w:proofErr w:type="spellStart"/>
      <w:r>
        <w:rPr>
          <w:i/>
          <w:iCs/>
        </w:rPr>
        <w:t>VelkaBublina</w:t>
      </w:r>
      <w:proofErr w:type="spellEnd"/>
    </w:p>
    <w:p w14:paraId="5ABF1C61" w14:textId="133D4CC2" w:rsidR="005A3194" w:rsidRDefault="005A3194" w:rsidP="005A3194">
      <w:pPr>
        <w:pStyle w:val="Odsekzoznamu"/>
        <w:numPr>
          <w:ilvl w:val="0"/>
          <w:numId w:val="2"/>
        </w:numPr>
        <w:spacing w:after="0" w:line="276" w:lineRule="auto"/>
      </w:pPr>
      <w:r>
        <w:t>Balíček zombie</w:t>
      </w:r>
    </w:p>
    <w:p w14:paraId="5E7A3479" w14:textId="1D4D084F" w:rsidR="00BC5A1A" w:rsidRDefault="00BC5A1A" w:rsidP="00BC5A1A">
      <w:pPr>
        <w:pStyle w:val="Odsekzoznamu"/>
        <w:numPr>
          <w:ilvl w:val="1"/>
          <w:numId w:val="2"/>
        </w:numPr>
        <w:spacing w:after="0" w:line="276" w:lineRule="auto"/>
      </w:pPr>
      <w:r>
        <w:t xml:space="preserve"> Trieda </w:t>
      </w:r>
      <w:r>
        <w:rPr>
          <w:i/>
          <w:iCs/>
        </w:rPr>
        <w:t>Zombie</w:t>
      </w:r>
      <w:r>
        <w:t xml:space="preserve"> a jej potomkovia</w:t>
      </w:r>
    </w:p>
    <w:p w14:paraId="74DF0056" w14:textId="700178FF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ZombieKuzelka</w:t>
      </w:r>
      <w:proofErr w:type="spellEnd"/>
    </w:p>
    <w:p w14:paraId="25D59C7E" w14:textId="69CC421E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ZombieVedro</w:t>
      </w:r>
      <w:proofErr w:type="spellEnd"/>
    </w:p>
    <w:p w14:paraId="20ED5F55" w14:textId="6653543D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ZombieNoviny</w:t>
      </w:r>
      <w:proofErr w:type="spellEnd"/>
    </w:p>
    <w:p w14:paraId="41510797" w14:textId="543721CA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ZombieRugby</w:t>
      </w:r>
      <w:proofErr w:type="spellEnd"/>
    </w:p>
    <w:p w14:paraId="53C893D1" w14:textId="302BB470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ZombieHlavnyTanecnik</w:t>
      </w:r>
      <w:proofErr w:type="spellEnd"/>
    </w:p>
    <w:p w14:paraId="7CD963C7" w14:textId="715D2F59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ZombieVedlajsiTanecnik</w:t>
      </w:r>
      <w:proofErr w:type="spellEnd"/>
    </w:p>
    <w:p w14:paraId="4FE24140" w14:textId="385472E8" w:rsidR="00BC5A1A" w:rsidRDefault="00BC5A1A">
      <w:r>
        <w:br w:type="page"/>
      </w:r>
    </w:p>
    <w:p w14:paraId="1AC8F025" w14:textId="4FD294BF" w:rsidR="00BC5A1A" w:rsidRDefault="00BC5A1A" w:rsidP="00BC5A1A">
      <w:pPr>
        <w:spacing w:after="0" w:line="276" w:lineRule="auto"/>
      </w:pPr>
      <w:r>
        <w:lastRenderedPageBreak/>
        <w:t>Využitie polymorfizmu môžeme vidieť aj v nižšie priloženom</w:t>
      </w:r>
      <w:r w:rsidR="00BE3D3F">
        <w:t xml:space="preserve"> zjednodušenom</w:t>
      </w:r>
      <w:r>
        <w:t xml:space="preserve"> UML diagrame tried</w:t>
      </w:r>
    </w:p>
    <w:p w14:paraId="474E7F59" w14:textId="77777777" w:rsidR="00BC5A1A" w:rsidRPr="006556B8" w:rsidRDefault="00BC5A1A" w:rsidP="00BC5A1A">
      <w:pPr>
        <w:spacing w:after="0" w:line="276" w:lineRule="auto"/>
      </w:pPr>
    </w:p>
    <w:p w14:paraId="1D5CB7B5" w14:textId="77777777" w:rsidR="00796F99" w:rsidRPr="006556B8" w:rsidRDefault="00427F68" w:rsidP="00290803">
      <w:pPr>
        <w:keepNext/>
        <w:jc w:val="center"/>
      </w:pPr>
      <w:r w:rsidRPr="006556B8">
        <w:rPr>
          <w:noProof/>
        </w:rPr>
        <w:drawing>
          <wp:inline distT="0" distB="0" distL="0" distR="0" wp14:anchorId="73A0C76E" wp14:editId="3A025246">
            <wp:extent cx="5690168" cy="3171966"/>
            <wp:effectExtent l="0" t="0" r="6350" b="0"/>
            <wp:docPr id="103126542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5423" name="Obrázo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68" cy="31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742" w14:textId="27FD8201" w:rsidR="00360F77" w:rsidRDefault="00796F99" w:rsidP="00796F99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6A45B4">
        <w:rPr>
          <w:noProof/>
        </w:rPr>
        <w:t>2</w:t>
      </w:r>
      <w:r w:rsidRPr="006556B8">
        <w:fldChar w:fldCharType="end"/>
      </w:r>
      <w:r w:rsidRPr="006556B8">
        <w:t xml:space="preserve"> </w:t>
      </w:r>
      <w:r w:rsidR="00BE3D3F">
        <w:t>–</w:t>
      </w:r>
      <w:r w:rsidRPr="006556B8">
        <w:t xml:space="preserve"> </w:t>
      </w:r>
      <w:r w:rsidR="00BE3D3F">
        <w:t xml:space="preserve">Zjednodušený </w:t>
      </w:r>
      <w:r w:rsidRPr="006556B8">
        <w:t>UML diagram tried</w:t>
      </w:r>
    </w:p>
    <w:p w14:paraId="335C3324" w14:textId="77777777" w:rsidR="006556B8" w:rsidRPr="006556B8" w:rsidRDefault="006556B8" w:rsidP="006556B8"/>
    <w:sectPr w:rsidR="006556B8" w:rsidRPr="006556B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BC12" w14:textId="77777777" w:rsidR="00317DA5" w:rsidRDefault="00317DA5" w:rsidP="00CD78D8">
      <w:pPr>
        <w:spacing w:after="0" w:line="240" w:lineRule="auto"/>
      </w:pPr>
      <w:r>
        <w:separator/>
      </w:r>
    </w:p>
  </w:endnote>
  <w:endnote w:type="continuationSeparator" w:id="0">
    <w:p w14:paraId="6BF61637" w14:textId="77777777" w:rsidR="00317DA5" w:rsidRDefault="00317DA5" w:rsidP="00CD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18F5" w14:textId="48C1EFFF" w:rsidR="00CD78D8" w:rsidRDefault="00CD78D8" w:rsidP="00CD78D8">
    <w:pPr>
      <w:pStyle w:val="Pta"/>
      <w:jc w:val="right"/>
    </w:pPr>
    <w:r>
      <w:t xml:space="preserve">Peter Cyprich, 5ZYS13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8575" w14:textId="77777777" w:rsidR="00317DA5" w:rsidRDefault="00317DA5" w:rsidP="00CD78D8">
      <w:pPr>
        <w:spacing w:after="0" w:line="240" w:lineRule="auto"/>
      </w:pPr>
      <w:r>
        <w:separator/>
      </w:r>
    </w:p>
  </w:footnote>
  <w:footnote w:type="continuationSeparator" w:id="0">
    <w:p w14:paraId="5782EC7B" w14:textId="77777777" w:rsidR="00317DA5" w:rsidRDefault="00317DA5" w:rsidP="00CD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879"/>
    <w:multiLevelType w:val="hybridMultilevel"/>
    <w:tmpl w:val="BD840BD2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4FA06042"/>
    <w:multiLevelType w:val="hybridMultilevel"/>
    <w:tmpl w:val="FF2E3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360195">
    <w:abstractNumId w:val="0"/>
  </w:num>
  <w:num w:numId="2" w16cid:durableId="1506287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C9"/>
    <w:rsid w:val="00050B57"/>
    <w:rsid w:val="000E2D2F"/>
    <w:rsid w:val="00102B80"/>
    <w:rsid w:val="0015771C"/>
    <w:rsid w:val="00164207"/>
    <w:rsid w:val="001C3C70"/>
    <w:rsid w:val="002730D9"/>
    <w:rsid w:val="00290803"/>
    <w:rsid w:val="00317DA5"/>
    <w:rsid w:val="003452C9"/>
    <w:rsid w:val="00360F77"/>
    <w:rsid w:val="00363035"/>
    <w:rsid w:val="00382DCB"/>
    <w:rsid w:val="00387C22"/>
    <w:rsid w:val="003F6986"/>
    <w:rsid w:val="00427F68"/>
    <w:rsid w:val="00446A2F"/>
    <w:rsid w:val="004501FD"/>
    <w:rsid w:val="005A3194"/>
    <w:rsid w:val="005F38E7"/>
    <w:rsid w:val="00600AD7"/>
    <w:rsid w:val="006177CC"/>
    <w:rsid w:val="006556B8"/>
    <w:rsid w:val="00696F0F"/>
    <w:rsid w:val="006A45B4"/>
    <w:rsid w:val="00792AFD"/>
    <w:rsid w:val="00796F99"/>
    <w:rsid w:val="008C218B"/>
    <w:rsid w:val="008E4E8B"/>
    <w:rsid w:val="00A03CA8"/>
    <w:rsid w:val="00A31C41"/>
    <w:rsid w:val="00A5318E"/>
    <w:rsid w:val="00A81380"/>
    <w:rsid w:val="00B147F9"/>
    <w:rsid w:val="00BA77DC"/>
    <w:rsid w:val="00BC5A1A"/>
    <w:rsid w:val="00BE3D3F"/>
    <w:rsid w:val="00BE54F2"/>
    <w:rsid w:val="00C5570B"/>
    <w:rsid w:val="00C85EAB"/>
    <w:rsid w:val="00CD78D8"/>
    <w:rsid w:val="00D23DD3"/>
    <w:rsid w:val="00D61D18"/>
    <w:rsid w:val="00D649CE"/>
    <w:rsid w:val="00D803EF"/>
    <w:rsid w:val="00E1597C"/>
    <w:rsid w:val="00EC045F"/>
    <w:rsid w:val="00FB6D75"/>
    <w:rsid w:val="00FC00F6"/>
    <w:rsid w:val="00F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4D31"/>
  <w15:chartTrackingRefBased/>
  <w15:docId w15:val="{230312E6-5273-4857-92A9-9C764FF8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4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4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4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4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4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4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4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4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4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4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4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452C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452C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452C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452C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452C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452C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4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4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4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4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452C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452C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452C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4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452C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452C9"/>
    <w:rPr>
      <w:b/>
      <w:bCs/>
      <w:smallCaps/>
      <w:color w:val="0F4761" w:themeColor="accent1" w:themeShade="BF"/>
      <w:spacing w:val="5"/>
    </w:rPr>
  </w:style>
  <w:style w:type="paragraph" w:styleId="Popis">
    <w:name w:val="caption"/>
    <w:basedOn w:val="Normlny"/>
    <w:next w:val="Normlny"/>
    <w:uiPriority w:val="35"/>
    <w:unhideWhenUsed/>
    <w:qFormat/>
    <w:rsid w:val="00427F6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78D8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78D8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75D70-007A-4D9A-BD3B-2A0382A2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Cyprich</dc:creator>
  <cp:keywords/>
  <dc:description/>
  <cp:lastModifiedBy>STUD - Peter Cyprich</cp:lastModifiedBy>
  <cp:revision>34</cp:revision>
  <cp:lastPrinted>2024-03-30T14:48:00Z</cp:lastPrinted>
  <dcterms:created xsi:type="dcterms:W3CDTF">2024-03-23T17:54:00Z</dcterms:created>
  <dcterms:modified xsi:type="dcterms:W3CDTF">2024-03-30T14:49:00Z</dcterms:modified>
</cp:coreProperties>
</file>